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3D4" w:rsidRDefault="00AD7962">
      <w:r>
        <w:t>Hello World!</w:t>
      </w:r>
      <w:bookmarkStart w:id="0" w:name="_GoBack"/>
      <w:bookmarkEnd w:id="0"/>
    </w:p>
    <w:sectPr w:rsidR="00CA6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6FA"/>
    <w:rsid w:val="005E09DE"/>
    <w:rsid w:val="00AD7962"/>
    <w:rsid w:val="00B876FA"/>
    <w:rsid w:val="00DE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24AE6-5ECA-4C7B-A954-B6237416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2543758E.dotm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Michigan Technological University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Taubitz</dc:creator>
  <cp:keywords/>
  <dc:description/>
  <cp:lastModifiedBy>Trevor Taubitz</cp:lastModifiedBy>
  <cp:revision>2</cp:revision>
  <dcterms:created xsi:type="dcterms:W3CDTF">2016-09-15T16:30:00Z</dcterms:created>
  <dcterms:modified xsi:type="dcterms:W3CDTF">2016-09-15T16:30:00Z</dcterms:modified>
</cp:coreProperties>
</file>